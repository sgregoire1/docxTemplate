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D85" w:rsidRDefault="00C55D85" w:rsidP="00DD5F82">
      <w:pPr>
        <w:pStyle w:val="Ancredugraphisme"/>
        <w:rPr>
          <w:noProof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881"/>
        <w:gridCol w:w="2652"/>
        <w:gridCol w:w="3483"/>
        <w:gridCol w:w="2584"/>
        <w:gridCol w:w="866"/>
      </w:tblGrid>
      <w:tr w:rsidR="00DD5F82" w:rsidTr="00E67CDA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:rsidR="00DD5F82" w:rsidRDefault="00DD5F82" w:rsidP="006D668B">
            <w:pPr>
              <w:rPr>
                <w:noProof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:rsidR="00DD5F82" w:rsidRPr="00F316AD" w:rsidRDefault="006D668B" w:rsidP="006D668B">
            <w:pPr>
              <w:pStyle w:val="Title"/>
              <w:rPr>
                <w:noProof/>
              </w:rPr>
            </w:pPr>
            <w:sdt>
              <w:sdtPr>
                <w:rPr>
                  <w:noProof/>
                </w:rPr>
                <w:id w:val="166984505"/>
                <w:placeholder>
                  <w:docPart w:val="F2F96BAACFB641B691871F65BB1F8068"/>
                </w:placeholder>
                <w:temporary/>
                <w:showingPlcHdr/>
                <w15:appearance w15:val="hidden"/>
                <w:text/>
              </w:sdtPr>
              <w:sdtContent>
                <w:r w:rsidR="00DD5F82">
                  <w:rPr>
                    <w:noProof/>
                    <w:lang w:bidi="fr-FR"/>
                  </w:rPr>
                  <w:t>Prénom</w:t>
                </w:r>
              </w:sdtContent>
            </w:sdt>
            <w:r w:rsidR="00DD5F82">
              <w:rPr>
                <w:noProof/>
                <w:lang w:bidi="fr-FR"/>
              </w:rPr>
              <w:t xml:space="preserve"> </w:t>
            </w:r>
            <w:r w:rsidR="007D076F">
              <w:rPr>
                <w:rStyle w:val="Emphasis"/>
                <w:noProof/>
              </w:rPr>
              <w:t>{{ NAME }}</w:t>
            </w:r>
          </w:p>
          <w:p w:rsidR="00DD5F82" w:rsidRDefault="006D668B" w:rsidP="006D668B">
            <w:pPr>
              <w:pStyle w:val="Subtitle"/>
              <w:rPr>
                <w:noProof/>
              </w:rPr>
            </w:pPr>
            <w:sdt>
              <w:sdtPr>
                <w:rPr>
                  <w:noProof/>
                </w:rPr>
                <w:id w:val="-1332832278"/>
                <w:placeholder>
                  <w:docPart w:val="3CDF6AB0E42B4368A3783B08E56AA1A8"/>
                </w:placeholder>
                <w:temporary/>
                <w:showingPlcHdr/>
                <w15:appearance w15:val="hidden"/>
                <w:text/>
              </w:sdtPr>
              <w:sdtContent>
                <w:r w:rsidR="00DD5F82">
                  <w:rPr>
                    <w:noProof/>
                    <w:lang w:bidi="fr-FR"/>
                  </w:rPr>
                  <w:t>gérant</w:t>
                </w:r>
                <w:r w:rsidR="004414EC">
                  <w:rPr>
                    <w:noProof/>
                    <w:lang w:bidi="fr-FR"/>
                  </w:rPr>
                  <w:t xml:space="preserve"> adjoint</w:t>
                </w:r>
              </w:sdtContent>
            </w:sdt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:rsidR="00DD5F82" w:rsidRDefault="00DD5F82" w:rsidP="006D668B">
            <w:pPr>
              <w:rPr>
                <w:noProof/>
              </w:rPr>
            </w:pPr>
          </w:p>
        </w:tc>
      </w:tr>
      <w:tr w:rsidR="00DD5F82" w:rsidTr="00E67CDA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DD5F82" w:rsidRDefault="00DD5F82" w:rsidP="006D668B">
            <w:pPr>
              <w:rPr>
                <w:noProof/>
              </w:rPr>
            </w:pPr>
          </w:p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DD5F82" w:rsidRDefault="00DD5F82" w:rsidP="006D668B">
            <w:pPr>
              <w:rPr>
                <w:noProof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:rsidR="00DD5F82" w:rsidRDefault="00DD5F82" w:rsidP="006D668B">
            <w:pPr>
              <w:rPr>
                <w:noProof/>
              </w:rPr>
            </w:pPr>
          </w:p>
        </w:tc>
      </w:tr>
      <w:tr w:rsidR="00DD5F82" w:rsidTr="00E67CD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DD5F82" w:rsidRPr="00605A5B" w:rsidRDefault="006D668B" w:rsidP="006D668B">
            <w:pPr>
              <w:pStyle w:val="Heading1"/>
              <w:rPr>
                <w:noProof/>
              </w:rPr>
            </w:pPr>
            <w:sdt>
              <w:sdtPr>
                <w:rPr>
                  <w:noProof/>
                </w:rPr>
                <w:id w:val="1604447469"/>
                <w:placeholder>
                  <w:docPart w:val="F815198B637041F09596ACEFD3CF6F46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605A5B">
                  <w:rPr>
                    <w:noProof/>
                    <w:lang w:bidi="fr-FR"/>
                  </w:rPr>
                  <w:t>Coordonnées</w:t>
                </w:r>
              </w:sdtContent>
            </w:sdt>
          </w:p>
          <w:sdt>
            <w:sdtPr>
              <w:rPr>
                <w:noProof/>
              </w:rPr>
              <w:id w:val="-305004315"/>
              <w:placeholder>
                <w:docPart w:val="A05D0E50AD80487BA3CEE2529F3B6B4C"/>
              </w:placeholder>
              <w:temporary/>
              <w:showingPlcHdr/>
              <w15:appearance w15:val="hidden"/>
              <w:text/>
            </w:sdtPr>
            <w:sdtContent>
              <w:p w:rsidR="00DD5F82" w:rsidRDefault="00DD5F82" w:rsidP="006D668B">
                <w:pPr>
                  <w:pStyle w:val="TextLeft"/>
                  <w:rPr>
                    <w:noProof/>
                  </w:rPr>
                </w:pPr>
                <w:r w:rsidRPr="00605A5B">
                  <w:rPr>
                    <w:noProof/>
                    <w:lang w:bidi="fr-FR"/>
                  </w:rPr>
                  <w:t>[Adresse]</w:t>
                </w:r>
              </w:p>
              <w:p w:rsidR="00DD5F82" w:rsidRDefault="00DD5F82" w:rsidP="006D668B">
                <w:pPr>
                  <w:pStyle w:val="TextLeft"/>
                  <w:rPr>
                    <w:noProof/>
                  </w:rPr>
                </w:pPr>
                <w:r w:rsidRPr="00605A5B">
                  <w:rPr>
                    <w:noProof/>
                    <w:lang w:bidi="fr-FR"/>
                  </w:rPr>
                  <w:t>[Code postal, Ville]</w:t>
                </w:r>
              </w:p>
            </w:sdtContent>
          </w:sdt>
          <w:sdt>
            <w:sdtPr>
              <w:rPr>
                <w:noProof/>
              </w:rPr>
              <w:id w:val="-535805082"/>
              <w:placeholder>
                <w:docPart w:val="432B2464B14B49219653B0F9EDC350EE"/>
              </w:placeholder>
              <w:temporary/>
              <w:showingPlcHdr/>
              <w15:appearance w15:val="hidden"/>
              <w:text/>
            </w:sdtPr>
            <w:sdtContent>
              <w:p w:rsidR="00DD5F82" w:rsidRDefault="00DD5F82" w:rsidP="006D668B">
                <w:pPr>
                  <w:pStyle w:val="TextLeft"/>
                  <w:rPr>
                    <w:noProof/>
                  </w:rPr>
                </w:pPr>
                <w:r w:rsidRPr="00605A5B">
                  <w:rPr>
                    <w:noProof/>
                    <w:lang w:bidi="fr-FR"/>
                  </w:rPr>
                  <w:t>[Téléphone]</w:t>
                </w:r>
              </w:p>
            </w:sdtContent>
          </w:sdt>
          <w:sdt>
            <w:sdtPr>
              <w:rPr>
                <w:noProof/>
              </w:rPr>
              <w:id w:val="-201317738"/>
              <w:placeholder>
                <w:docPart w:val="66E2607CB4754CA0B226D830A47D1CB1"/>
              </w:placeholder>
              <w:temporary/>
              <w:showingPlcHdr/>
              <w15:appearance w15:val="hidden"/>
              <w:text/>
            </w:sdtPr>
            <w:sdtContent>
              <w:p w:rsidR="00DD5F82" w:rsidRDefault="00DD5F82" w:rsidP="006D668B">
                <w:pPr>
                  <w:pStyle w:val="TextLeft"/>
                  <w:rPr>
                    <w:noProof/>
                  </w:rPr>
                </w:pPr>
                <w:r w:rsidRPr="00605A5B">
                  <w:rPr>
                    <w:noProof/>
                    <w:lang w:bidi="fr-FR"/>
                  </w:rPr>
                  <w:t>[Adresse e-mail]</w:t>
                </w:r>
              </w:p>
            </w:sdtContent>
          </w:sdt>
          <w:p w:rsidR="00DD5F82" w:rsidRDefault="00DD5F82" w:rsidP="006D668B">
            <w:pPr>
              <w:pStyle w:val="TextLeft"/>
              <w:rPr>
                <w:noProof/>
              </w:rPr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:rsidR="00DD5F82" w:rsidRDefault="006D668B" w:rsidP="006D668B">
            <w:pPr>
              <w:pStyle w:val="Heading2"/>
              <w:rPr>
                <w:noProof/>
              </w:rPr>
            </w:pPr>
            <w:sdt>
              <w:sdtPr>
                <w:rPr>
                  <w:noProof/>
                </w:rPr>
                <w:id w:val="-831059322"/>
                <w:placeholder>
                  <w:docPart w:val="2F278C2639C34F41AE2AF562659BD249"/>
                </w:placeholder>
                <w:temporary/>
                <w:showingPlcHdr/>
                <w15:appearance w15:val="hidden"/>
              </w:sdtPr>
              <w:sdtContent>
                <w:r w:rsidR="003F05EF">
                  <w:rPr>
                    <w:noProof/>
                    <w:lang w:bidi="fr-FR"/>
                  </w:rPr>
                  <w:t>Bonjour</w:t>
                </w:r>
              </w:sdtContent>
            </w:sdt>
            <w:r w:rsidR="00DD5F82">
              <w:rPr>
                <w:noProof/>
                <w:lang w:bidi="fr-FR"/>
              </w:rPr>
              <w:t xml:space="preserve"> </w:t>
            </w:r>
            <w:sdt>
              <w:sdtPr>
                <w:rPr>
                  <w:noProof/>
                </w:rPr>
                <w:id w:val="156512537"/>
                <w:placeholder>
                  <w:docPart w:val="E9C6E77FEBBB496AB3732D397FA0FCF4"/>
                </w:placeholder>
                <w:temporary/>
                <w:showingPlcHdr/>
                <w15:appearance w15:val="hidden"/>
              </w:sdtPr>
              <w:sdtContent>
                <w:r w:rsidR="003F05EF">
                  <w:rPr>
                    <w:noProof/>
                    <w:lang w:bidi="fr-FR"/>
                  </w:rPr>
                  <w:t>[Nom du destinataire],</w:t>
                </w:r>
              </w:sdtContent>
            </w:sdt>
          </w:p>
          <w:p w:rsidR="00DD5F82" w:rsidRDefault="006D668B" w:rsidP="00DD5F82">
            <w:pPr>
              <w:pStyle w:val="TextRight"/>
              <w:rPr>
                <w:noProof/>
              </w:rPr>
            </w:pPr>
            <w:sdt>
              <w:sdtPr>
                <w:rPr>
                  <w:noProof/>
                </w:rPr>
                <w:id w:val="1991519905"/>
                <w:placeholder>
                  <w:docPart w:val="4A0B138A7D9445E996D7B6AD38E371EE"/>
                </w:placeholder>
                <w:temporary/>
                <w:showingPlcHdr/>
                <w15:appearance w15:val="hidden"/>
              </w:sdtPr>
              <w:sdtContent>
                <w:r w:rsidR="00DD5F82">
                  <w:rPr>
                    <w:noProof/>
                    <w:lang w:bidi="fr-FR"/>
                  </w:rPr>
                  <w:t>Vous recherchez un(e) [intitulé du poste] avec :</w:t>
                </w:r>
              </w:sdtContent>
            </w:sdt>
          </w:p>
          <w:p w:rsidR="00DD5F82" w:rsidRDefault="00DD5F82" w:rsidP="00E67CDA">
            <w:pPr>
              <w:pStyle w:val="TextRight"/>
              <w:rPr>
                <w:noProof/>
              </w:rPr>
            </w:pPr>
          </w:p>
          <w:sdt>
            <w:sdtPr>
              <w:id w:val="1158801703"/>
              <w:placeholder>
                <w:docPart w:val="C4913A55C54243A1B62D758DA1CA8A35"/>
              </w:placeholder>
              <w:temporary/>
              <w:showingPlcHdr/>
              <w15:appearance w15:val="hidden"/>
            </w:sdtPr>
            <w:sdtContent>
              <w:p w:rsidR="00DD5F82" w:rsidRPr="004377B1" w:rsidRDefault="00DD5F82" w:rsidP="004377B1">
                <w:pPr>
                  <w:pStyle w:val="ListBullet"/>
                </w:pPr>
                <w:r w:rsidRPr="004377B1">
                  <w:t>[Nombre] années d’expérience pratique en [domaine d’expertise] ?</w:t>
                </w:r>
              </w:p>
            </w:sdtContent>
          </w:sdt>
          <w:sdt>
            <w:sdtPr>
              <w:id w:val="-385257794"/>
              <w:placeholder>
                <w:docPart w:val="62DC39610BA24DD98826EE3CF777FE40"/>
              </w:placeholder>
              <w:temporary/>
              <w:showingPlcHdr/>
              <w15:appearance w15:val="hidden"/>
            </w:sdtPr>
            <w:sdtContent>
              <w:p w:rsidR="00DD5F82" w:rsidRPr="004377B1" w:rsidRDefault="00DD5F82" w:rsidP="004377B1">
                <w:pPr>
                  <w:pStyle w:val="ListBullet"/>
                </w:pPr>
                <w:r w:rsidRPr="004377B1">
                  <w:t>Une bonne connaissance des technologies les plus récentes dans le domaine de [secteur d’activité] ?</w:t>
                </w:r>
              </w:p>
            </w:sdtContent>
          </w:sdt>
          <w:sdt>
            <w:sdtPr>
              <w:id w:val="-1738167380"/>
              <w:placeholder>
                <w:docPart w:val="5089B616E9C84B4A950843F1D7E7C9A9"/>
              </w:placeholder>
              <w:temporary/>
              <w:showingPlcHdr/>
              <w15:appearance w15:val="hidden"/>
            </w:sdtPr>
            <w:sdtContent>
              <w:p w:rsidR="00DD5F82" w:rsidRPr="004377B1" w:rsidRDefault="00DD5F82" w:rsidP="004377B1">
                <w:pPr>
                  <w:pStyle w:val="ListBullet"/>
                </w:pPr>
                <w:r w:rsidRPr="004377B1">
                  <w:t>[D’excellentes aptitudes en communication écrite et orale ?]</w:t>
                </w:r>
              </w:p>
            </w:sdtContent>
          </w:sdt>
          <w:sdt>
            <w:sdtPr>
              <w:id w:val="1816519156"/>
              <w:placeholder>
                <w:docPart w:val="80D978AF68454AA8A2EF57FA9331E7C2"/>
              </w:placeholder>
              <w:temporary/>
              <w:showingPlcHdr/>
              <w15:appearance w15:val="hidden"/>
            </w:sdtPr>
            <w:sdtContent>
              <w:p w:rsidR="00DD5F82" w:rsidRPr="004377B1" w:rsidRDefault="00DD5F82" w:rsidP="004377B1">
                <w:pPr>
                  <w:pStyle w:val="ListBullet"/>
                </w:pPr>
                <w:r w:rsidRPr="004377B1">
                  <w:t>[Une soif d’apprendre et d’améliorer ses compétences ?]</w:t>
                </w:r>
              </w:p>
            </w:sdtContent>
          </w:sdt>
          <w:p w:rsidR="00DD5F82" w:rsidRDefault="00DD5F82" w:rsidP="00DD5F82">
            <w:pPr>
              <w:pStyle w:val="TextRight"/>
              <w:rPr>
                <w:noProof/>
              </w:rPr>
            </w:pPr>
          </w:p>
          <w:p w:rsidR="00DD5F82" w:rsidRDefault="006D668B" w:rsidP="00DD5F82">
            <w:pPr>
              <w:pStyle w:val="TextRight"/>
              <w:rPr>
                <w:noProof/>
              </w:rPr>
            </w:pPr>
            <w:sdt>
              <w:sdtPr>
                <w:rPr>
                  <w:noProof/>
                </w:rPr>
                <w:id w:val="531850320"/>
                <w:placeholder>
                  <w:docPart w:val="60B30C05F0DF4044B3E2EED8B4429867"/>
                </w:placeholder>
                <w:temporary/>
                <w:showingPlcHdr/>
                <w15:appearance w15:val="hidden"/>
              </w:sdtPr>
              <w:sdtContent>
                <w:r w:rsidR="00DD5F82">
                  <w:rPr>
                    <w:noProof/>
                    <w:lang w:bidi="fr-FR"/>
                  </w:rPr>
                  <w:t>Si tel est le cas, je suis la personne qu’il vous faut. Comme vous le constaterez à la lecture de mon CV, mon profil répond à tous ces critères et bien plus encore.</w:t>
                </w:r>
              </w:sdtContent>
            </w:sdt>
          </w:p>
          <w:p w:rsidR="00DD5F82" w:rsidRDefault="00DD5F82" w:rsidP="00DD5F82">
            <w:pPr>
              <w:pStyle w:val="TextRight"/>
              <w:rPr>
                <w:noProof/>
              </w:rPr>
            </w:pPr>
          </w:p>
          <w:p w:rsidR="00DD5F82" w:rsidRDefault="006D668B" w:rsidP="00DD5F82">
            <w:pPr>
              <w:pStyle w:val="TextRight"/>
              <w:rPr>
                <w:noProof/>
              </w:rPr>
            </w:pPr>
            <w:sdt>
              <w:sdtPr>
                <w:rPr>
                  <w:noProof/>
                </w:rPr>
                <w:id w:val="-2122293347"/>
                <w:placeholder>
                  <w:docPart w:val="12165286074A45048F43364BCFE72A10"/>
                </w:placeholder>
                <w:temporary/>
                <w:showingPlcHdr/>
                <w15:appearance w15:val="hidden"/>
              </w:sdtPr>
              <w:sdtContent>
                <w:r w:rsidR="00DD5F82">
                  <w:rPr>
                    <w:noProof/>
                    <w:lang w:bidi="fr-FR"/>
                  </w:rPr>
                  <w:t>Je serais très heureux de pouvoir discuter d’une éventuelle collaboration avec [Nom de la société]. Si vous souhaitez me rencontrer, n’hésitez pas à m’appeler au [numéro de téléphone]. Je suis généralement joignable entre [heure la plus précoce] et [heure la plus tardive], mais vous pouvez me laisser un message vocal à tout moment, auquel cas je vous rappellerai.</w:t>
                </w:r>
              </w:sdtContent>
            </w:sdt>
          </w:p>
          <w:p w:rsidR="00DD5F82" w:rsidRDefault="00DD5F82" w:rsidP="00DD5F82">
            <w:pPr>
              <w:pStyle w:val="TextRight"/>
              <w:rPr>
                <w:noProof/>
              </w:rPr>
            </w:pPr>
          </w:p>
          <w:sdt>
            <w:sdtPr>
              <w:rPr>
                <w:noProof/>
              </w:rPr>
              <w:id w:val="1007951469"/>
              <w:placeholder>
                <w:docPart w:val="97CAD351459446CFADA22A72555FBEBC"/>
              </w:placeholder>
              <w:temporary/>
              <w:showingPlcHdr/>
              <w15:appearance w15:val="hidden"/>
            </w:sdtPr>
            <w:sdtContent>
              <w:p w:rsidR="00DD5F82" w:rsidRDefault="00DD5F82" w:rsidP="00DD5F82">
                <w:pPr>
                  <w:pStyle w:val="TextRight"/>
                  <w:rPr>
                    <w:noProof/>
                  </w:rPr>
                </w:pPr>
                <w:r>
                  <w:rPr>
                    <w:noProof/>
                    <w:lang w:bidi="fr-FR"/>
                  </w:rPr>
                  <w:t>Je vous remercie d’avoir pris le temps de lire mon CV. Je suis impatient de vous rencontrer.</w:t>
                </w:r>
              </w:p>
            </w:sdtContent>
          </w:sdt>
          <w:p w:rsidR="00DD5F82" w:rsidRDefault="00DD5F82" w:rsidP="00DD5F82">
            <w:pPr>
              <w:pStyle w:val="TextRight"/>
              <w:rPr>
                <w:noProof/>
              </w:rPr>
            </w:pPr>
          </w:p>
          <w:p w:rsidR="00DD5F82" w:rsidRPr="00DD5F82" w:rsidRDefault="006D668B" w:rsidP="00DD5F82">
            <w:pPr>
              <w:pStyle w:val="TextRight"/>
              <w:rPr>
                <w:rStyle w:val="Emphasis"/>
                <w:noProof/>
              </w:rPr>
            </w:pPr>
            <w:sdt>
              <w:sdtPr>
                <w:rPr>
                  <w:rStyle w:val="Emphasis"/>
                  <w:noProof/>
                </w:rPr>
                <w:id w:val="-1301306744"/>
                <w:placeholder>
                  <w:docPart w:val="415A654F456D4A15B221FDDF09BBB80D"/>
                </w:placeholder>
                <w:temporary/>
                <w:showingPlcHdr/>
                <w15:appearance w15:val="hidden"/>
              </w:sdtPr>
              <w:sdtContent>
                <w:r w:rsidR="00DD5F82" w:rsidRPr="00DD5F82">
                  <w:rPr>
                    <w:rStyle w:val="Emphasis"/>
                    <w:noProof/>
                    <w:lang w:bidi="fr-FR"/>
                  </w:rPr>
                  <w:t>Cordialement,</w:t>
                </w:r>
              </w:sdtContent>
            </w:sdt>
          </w:p>
          <w:p w:rsidR="00DD5F82" w:rsidRPr="00DD5F82" w:rsidRDefault="00DD5F82" w:rsidP="00DD5F82">
            <w:pPr>
              <w:pStyle w:val="TextRight"/>
              <w:rPr>
                <w:rStyle w:val="Emphasis"/>
                <w:noProof/>
              </w:rPr>
            </w:pPr>
          </w:p>
          <w:p w:rsidR="00DD5F82" w:rsidRPr="00DD5F82" w:rsidRDefault="007D076F" w:rsidP="007D076F">
            <w:pPr>
              <w:pStyle w:val="TextRight"/>
              <w:ind w:left="0"/>
              <w:rPr>
                <w:rStyle w:val="Emphasis"/>
                <w:noProof/>
              </w:rPr>
            </w:pPr>
            <w:r>
              <w:rPr>
                <w:rStyle w:val="Emphasis"/>
                <w:noProof/>
              </w:rPr>
              <w:t xml:space="preserve">{{ NAME }} </w:t>
            </w:r>
            <w:sdt>
              <w:sdtPr>
                <w:rPr>
                  <w:rStyle w:val="Emphasis"/>
                  <w:noProof/>
                </w:rPr>
                <w:id w:val="-702706069"/>
                <w:placeholder>
                  <w:docPart w:val="E7B4B6571F084ACAACA7631A1E034BBD"/>
                </w:placeholder>
                <w:temporary/>
                <w:showingPlcHdr/>
                <w15:appearance w15:val="hidden"/>
              </w:sdtPr>
              <w:sdtContent>
                <w:r w:rsidR="00DD5F82" w:rsidRPr="00DD5F82">
                  <w:rPr>
                    <w:rStyle w:val="Emphasis"/>
                    <w:noProof/>
                    <w:lang w:bidi="fr-FR"/>
                  </w:rPr>
                  <w:t>[Votre nom]</w:t>
                </w:r>
              </w:sdtContent>
            </w:sdt>
          </w:p>
          <w:p w:rsidR="00DD5F82" w:rsidRPr="00DD5F82" w:rsidRDefault="00DD5F82" w:rsidP="00DD5F82">
            <w:pPr>
              <w:pStyle w:val="TextRight"/>
              <w:rPr>
                <w:rStyle w:val="Emphasis"/>
                <w:noProof/>
              </w:rPr>
            </w:pPr>
          </w:p>
          <w:bookmarkStart w:id="0" w:name="_GoBack"/>
          <w:p w:rsidR="00DD5F82" w:rsidRPr="006E70D3" w:rsidRDefault="006D668B" w:rsidP="00DD5F82">
            <w:pPr>
              <w:pStyle w:val="TextRight"/>
              <w:rPr>
                <w:noProof/>
              </w:rPr>
            </w:pPr>
            <w:sdt>
              <w:sdtPr>
                <w:rPr>
                  <w:rStyle w:val="Emphasis"/>
                  <w:noProof/>
                </w:rPr>
                <w:id w:val="247390421"/>
                <w:placeholder>
                  <w:docPart w:val="7DDAABBF18A24CD8A13166EDF15F2997"/>
                </w:placeholder>
                <w:temporary/>
                <w:showingPlcHdr/>
                <w15:appearance w15:val="hidden"/>
              </w:sdtPr>
              <w:sdtContent>
                <w:r w:rsidR="00DD5F82" w:rsidRPr="00DD5F82">
                  <w:rPr>
                    <w:rStyle w:val="Emphasis"/>
                    <w:noProof/>
                    <w:lang w:bidi="fr-FR"/>
                  </w:rPr>
                  <w:t>Pièce jointe</w:t>
                </w:r>
              </w:sdtContent>
            </w:sdt>
            <w:bookmarkEnd w:id="0"/>
          </w:p>
        </w:tc>
      </w:tr>
      <w:tr w:rsidR="00DD5F82" w:rsidTr="003833A3">
        <w:trPr>
          <w:trHeight w:val="8451"/>
        </w:trPr>
        <w:tc>
          <w:tcPr>
            <w:tcW w:w="3601" w:type="dxa"/>
            <w:gridSpan w:val="2"/>
            <w:tcBorders>
              <w:bottom w:val="nil"/>
              <w:right w:val="single" w:sz="18" w:space="0" w:color="648276" w:themeColor="accent5"/>
            </w:tcBorders>
          </w:tcPr>
          <w:sdt>
            <w:sdtPr>
              <w:rPr>
                <w:noProof/>
              </w:rPr>
              <w:id w:val="-583611249"/>
              <w:placeholder>
                <w:docPart w:val="EBA76F46F1D24BC680D545B5AAC8E299"/>
              </w:placeholder>
              <w:temporary/>
              <w:showingPlcHdr/>
              <w15:appearance w15:val="hidden"/>
              <w:text/>
            </w:sdtPr>
            <w:sdtContent>
              <w:p w:rsidR="00DD5F82" w:rsidRDefault="00DD5F82" w:rsidP="00DD5F82">
                <w:pPr>
                  <w:pStyle w:val="TextLeft"/>
                  <w:rPr>
                    <w:noProof/>
                  </w:rPr>
                </w:pPr>
                <w:r>
                  <w:rPr>
                    <w:noProof/>
                    <w:lang w:bidi="fr-FR"/>
                  </w:rPr>
                  <w:t>[Nom du destinataire]</w:t>
                </w:r>
              </w:p>
            </w:sdtContent>
          </w:sdt>
          <w:sdt>
            <w:sdtPr>
              <w:rPr>
                <w:noProof/>
              </w:rPr>
              <w:id w:val="866873827"/>
              <w:placeholder>
                <w:docPart w:val="8E04B87958A5456CA3034F5D720D33A5"/>
              </w:placeholder>
              <w:temporary/>
              <w:showingPlcHdr/>
              <w15:appearance w15:val="hidden"/>
              <w:text/>
            </w:sdtPr>
            <w:sdtContent>
              <w:p w:rsidR="00DD5F82" w:rsidRDefault="00DD5F82" w:rsidP="00DD5F82">
                <w:pPr>
                  <w:pStyle w:val="TextLeft"/>
                  <w:rPr>
                    <w:noProof/>
                  </w:rPr>
                </w:pPr>
                <w:r>
                  <w:rPr>
                    <w:noProof/>
                    <w:lang w:bidi="fr-FR"/>
                  </w:rPr>
                  <w:t>[Titre]</w:t>
                </w:r>
              </w:p>
            </w:sdtContent>
          </w:sdt>
          <w:sdt>
            <w:sdtPr>
              <w:rPr>
                <w:noProof/>
              </w:rPr>
              <w:id w:val="1864084800"/>
              <w:placeholder>
                <w:docPart w:val="B48B4E1B887E4D03ABB59F65916A593C"/>
              </w:placeholder>
              <w:temporary/>
              <w:showingPlcHdr/>
              <w15:appearance w15:val="hidden"/>
              <w:text/>
            </w:sdtPr>
            <w:sdtContent>
              <w:p w:rsidR="00DD5F82" w:rsidRDefault="00DD5F82" w:rsidP="00DD5F82">
                <w:pPr>
                  <w:pStyle w:val="TextLeft"/>
                  <w:rPr>
                    <w:noProof/>
                  </w:rPr>
                </w:pPr>
                <w:r>
                  <w:rPr>
                    <w:noProof/>
                    <w:lang w:bidi="fr-FR"/>
                  </w:rPr>
                  <w:t>[Société]</w:t>
                </w:r>
              </w:p>
            </w:sdtContent>
          </w:sdt>
          <w:sdt>
            <w:sdtPr>
              <w:rPr>
                <w:noProof/>
              </w:rPr>
              <w:id w:val="539322380"/>
              <w:placeholder>
                <w:docPart w:val="4B0B8DDD3C4D4CD5B40DA19BF157378E"/>
              </w:placeholder>
              <w:temporary/>
              <w:showingPlcHdr/>
              <w15:appearance w15:val="hidden"/>
              <w:text/>
            </w:sdtPr>
            <w:sdtContent>
              <w:p w:rsidR="00DD5F82" w:rsidRDefault="00DD5F82" w:rsidP="00DD5F82">
                <w:pPr>
                  <w:pStyle w:val="TextLeft"/>
                  <w:rPr>
                    <w:noProof/>
                  </w:rPr>
                </w:pPr>
                <w:r>
                  <w:rPr>
                    <w:noProof/>
                    <w:lang w:bidi="fr-FR"/>
                  </w:rPr>
                  <w:t>[Adresse postale du destinataire]</w:t>
                </w:r>
              </w:p>
            </w:sdtContent>
          </w:sdt>
          <w:sdt>
            <w:sdtPr>
              <w:rPr>
                <w:noProof/>
              </w:rPr>
              <w:id w:val="-328591860"/>
              <w:placeholder>
                <w:docPart w:val="777C239CFD5C4A7EA61D80D263B658D1"/>
              </w:placeholder>
              <w:temporary/>
              <w:showingPlcHdr/>
              <w15:appearance w15:val="hidden"/>
              <w:text/>
            </w:sdtPr>
            <w:sdtContent>
              <w:p w:rsidR="00DD5F82" w:rsidRDefault="00DD5F82" w:rsidP="00DD5F82">
                <w:pPr>
                  <w:pStyle w:val="TextLeft"/>
                  <w:rPr>
                    <w:noProof/>
                  </w:rPr>
                </w:pPr>
                <w:r>
                  <w:rPr>
                    <w:noProof/>
                    <w:lang w:bidi="fr-FR"/>
                  </w:rPr>
                  <w:t>[Code postal et ville du destinataire]</w:t>
                </w:r>
              </w:p>
            </w:sdtContent>
          </w:sdt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:rsidR="00DD5F82" w:rsidRDefault="00DD5F82" w:rsidP="006D668B">
            <w:pPr>
              <w:pStyle w:val="TextRight"/>
              <w:rPr>
                <w:noProof/>
              </w:rPr>
            </w:pPr>
          </w:p>
        </w:tc>
      </w:tr>
    </w:tbl>
    <w:p w:rsidR="00DD5F82" w:rsidRDefault="00DD5F82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C16DB2" wp14:editId="41787AF4">
                <wp:simplePos x="0" y="0"/>
                <wp:positionH relativeFrom="page">
                  <wp:posOffset>457200</wp:posOffset>
                </wp:positionH>
                <wp:positionV relativeFrom="page">
                  <wp:posOffset>10239375</wp:posOffset>
                </wp:positionV>
                <wp:extent cx="6647688" cy="457200"/>
                <wp:effectExtent l="0" t="0" r="1270" b="0"/>
                <wp:wrapNone/>
                <wp:docPr id="1" name="Rectangle 2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xmlns:arto="http://schemas.microsoft.com/office/word/2006/arto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688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10C07" id="Rectangle 2" o:spid="_x0000_s1026" style="position:absolute;margin-left:36pt;margin-top:806.25pt;width:523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" fillcolor="#648276 [3208]" stroked="f">
                <v:path arrowok="t"/>
                <w10:wrap anchorx="page" anchory="page"/>
              </v:rect>
            </w:pict>
          </mc:Fallback>
        </mc:AlternateContent>
      </w:r>
    </w:p>
    <w:sectPr w:rsidR="00DD5F82" w:rsidSect="007D07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68B" w:rsidRDefault="006D668B" w:rsidP="00F316AD">
      <w:r>
        <w:separator/>
      </w:r>
    </w:p>
  </w:endnote>
  <w:endnote w:type="continuationSeparator" w:id="0">
    <w:p w:rsidR="006D668B" w:rsidRDefault="006D668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76F" w:rsidRDefault="007D07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114300" distL="0" distR="889000" simplePos="0" relativeHeight="251661312" behindDoc="0" locked="0" layoutInCell="0" allowOverlap="1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487680" cy="123190"/>
              <wp:effectExtent l="0" t="0" r="0" b="10160"/>
              <wp:wrapNone/>
              <wp:docPr id="4" name="TITUSE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680" cy="1231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076F" w:rsidRDefault="007D076F" w:rsidP="007D076F">
                          <w:proofErr w:type="spellStart"/>
                          <w:r w:rsidRPr="007D076F">
                            <w:rPr>
                              <w:rFonts w:ascii="Arial" w:hAnsi="Arial" w:cs="Arial"/>
                              <w:b/>
                              <w:color w:val="666666"/>
                              <w:sz w:val="16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1143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E1footer" o:spid="_x0000_s1026" type="#_x0000_t202" style="position:absolute;margin-left:0;margin-top:0;width:38.4pt;height:9.7pt;z-index:251661312;visibility:visible;mso-wrap-style:none;mso-wrap-distance-left:0;mso-wrap-distance-top:0;mso-wrap-distance-right:70pt;mso-wrap-distance-bottom:9pt;mso-position-horizontal:lef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" o:allowincell="f" filled="f" stroked="f" strokeweight=".5pt">
              <v:fill o:detectmouseclick="t"/>
              <v:path arrowok="t"/>
              <v:textbox style="mso-fit-shape-to-text:t" inset="0,0,9pt,0">
                <w:txbxContent>
                  <w:p w:rsidR="007D076F" w:rsidRDefault="007D076F" w:rsidP="007D076F">
                    <w:proofErr w:type="spellStart"/>
                    <w:r w:rsidRPr="007D076F">
                      <w:rPr>
                        <w:rFonts w:ascii="Arial" w:hAnsi="Arial" w:cs="Arial"/>
                        <w:b/>
                        <w:color w:val="666666"/>
                        <w:sz w:val="16"/>
                      </w:rPr>
                      <w:t>Internal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76F" w:rsidRDefault="007D07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114300" distL="0" distR="8890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487680" cy="123190"/>
              <wp:effectExtent l="0" t="0" r="0" b="10160"/>
              <wp:wrapNone/>
              <wp:docPr id="3" name="TITUSO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680" cy="1231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076F" w:rsidRDefault="007D076F" w:rsidP="007D076F">
                          <w:proofErr w:type="spellStart"/>
                          <w:r w:rsidRPr="007D076F">
                            <w:rPr>
                              <w:rFonts w:ascii="Arial" w:hAnsi="Arial" w:cs="Arial"/>
                              <w:b/>
                              <w:color w:val="666666"/>
                              <w:sz w:val="16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1143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O1footer" o:spid="_x0000_s1027" type="#_x0000_t202" style="position:absolute;margin-left:0;margin-top:0;width:38.4pt;height:9.7pt;z-index:251660288;visibility:visible;mso-wrap-style:none;mso-wrap-distance-left:0;mso-wrap-distance-top:0;mso-wrap-distance-right:70pt;mso-wrap-distance-bottom:9pt;mso-position-horizontal:lef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" o:allowincell="f" filled="f" stroked="f" strokeweight=".5pt">
              <v:fill o:detectmouseclick="t"/>
              <v:path arrowok="t"/>
              <v:textbox style="mso-fit-shape-to-text:t" inset="0,0,9pt,0">
                <w:txbxContent>
                  <w:p w:rsidR="007D076F" w:rsidRDefault="007D076F" w:rsidP="007D076F">
                    <w:proofErr w:type="spellStart"/>
                    <w:r w:rsidRPr="007D076F">
                      <w:rPr>
                        <w:rFonts w:ascii="Arial" w:hAnsi="Arial" w:cs="Arial"/>
                        <w:b/>
                        <w:color w:val="666666"/>
                        <w:sz w:val="16"/>
                      </w:rPr>
                      <w:t>Internal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76F" w:rsidRDefault="007D0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68B" w:rsidRDefault="006D668B" w:rsidP="00F316AD">
      <w:r>
        <w:separator/>
      </w:r>
    </w:p>
  </w:footnote>
  <w:footnote w:type="continuationSeparator" w:id="0">
    <w:p w:rsidR="006D668B" w:rsidRDefault="006D668B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76F" w:rsidRDefault="007D07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76F" w:rsidRDefault="007D07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76F" w:rsidRDefault="007D076F">
    <w:pPr>
      <w:pStyle w:val="Header"/>
    </w:pPr>
    <w:r>
      <w:rPr>
        <w:noProof/>
        <w:lang w:val="en-US"/>
      </w:rPr>
      <mc:AlternateContent>
        <mc:Choice Requires="wps">
          <w:drawing>
            <wp:anchor distT="0" distB="114300" distL="0" distR="889000" simplePos="0" relativeHeight="251659264" behindDoc="0" locked="0" layoutInCell="0" allowOverlap="1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487680" cy="123190"/>
              <wp:effectExtent l="0" t="0" r="0" b="10160"/>
              <wp:wrapNone/>
              <wp:docPr id="2" name="TITUSF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680" cy="1231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076F" w:rsidRDefault="007D076F" w:rsidP="007D076F">
                          <w:proofErr w:type="spellStart"/>
                          <w:r w:rsidRPr="007D076F">
                            <w:rPr>
                              <w:rFonts w:ascii="Arial" w:hAnsi="Arial" w:cs="Arial"/>
                              <w:b/>
                              <w:color w:val="666666"/>
                              <w:sz w:val="16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1143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F1footer" o:spid="_x0000_s1028" type="#_x0000_t202" style="position:absolute;margin-left:0;margin-top:0;width:38.4pt;height:9.7pt;z-index:251659264;visibility:visible;mso-wrap-style:none;mso-wrap-distance-left:0;mso-wrap-distance-top:0;mso-wrap-distance-right:70pt;mso-wrap-distance-bottom:9pt;mso-position-horizontal:lef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" o:allowincell="f" filled="f" stroked="f" strokeweight=".5pt">
              <v:fill o:detectmouseclick="t"/>
              <v:path arrowok="t"/>
              <v:textbox style="mso-fit-shape-to-text:t" inset="0,0,9pt,0">
                <w:txbxContent>
                  <w:p w:rsidR="007D076F" w:rsidRDefault="007D076F" w:rsidP="007D076F">
                    <w:proofErr w:type="spellStart"/>
                    <w:r w:rsidRPr="007D076F">
                      <w:rPr>
                        <w:rFonts w:ascii="Arial" w:hAnsi="Arial" w:cs="Arial"/>
                        <w:b/>
                        <w:color w:val="666666"/>
                        <w:sz w:val="16"/>
                      </w:rPr>
                      <w:t>Internal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mailMerge>
    <w:mainDocumentType w:val="mailingLabels"/>
    <w:dataType w:val="textFile"/>
    <w:activeRecord w:val="-1"/>
  </w:mailMerge>
  <w:defaultTabStop w:val="720"/>
  <w:hyphenationZone w:val="425"/>
  <w:evenAndOddHeaders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8B"/>
    <w:rsid w:val="000E1D44"/>
    <w:rsid w:val="000E42D3"/>
    <w:rsid w:val="001213BA"/>
    <w:rsid w:val="00136F3E"/>
    <w:rsid w:val="0020696E"/>
    <w:rsid w:val="002356A2"/>
    <w:rsid w:val="002D12DA"/>
    <w:rsid w:val="003019B2"/>
    <w:rsid w:val="0034687F"/>
    <w:rsid w:val="0034688D"/>
    <w:rsid w:val="003833A3"/>
    <w:rsid w:val="003F05EF"/>
    <w:rsid w:val="0040233B"/>
    <w:rsid w:val="004377B1"/>
    <w:rsid w:val="004414EC"/>
    <w:rsid w:val="00511A6E"/>
    <w:rsid w:val="0057534A"/>
    <w:rsid w:val="00605A5B"/>
    <w:rsid w:val="006A1B48"/>
    <w:rsid w:val="006B1FC6"/>
    <w:rsid w:val="006C60E6"/>
    <w:rsid w:val="006C6D30"/>
    <w:rsid w:val="006D668B"/>
    <w:rsid w:val="006E70D3"/>
    <w:rsid w:val="00787275"/>
    <w:rsid w:val="007B0F94"/>
    <w:rsid w:val="007D076F"/>
    <w:rsid w:val="00836982"/>
    <w:rsid w:val="008B1E46"/>
    <w:rsid w:val="00951C4B"/>
    <w:rsid w:val="009E3C0B"/>
    <w:rsid w:val="00A77921"/>
    <w:rsid w:val="00B575FB"/>
    <w:rsid w:val="00BC5B49"/>
    <w:rsid w:val="00C1095A"/>
    <w:rsid w:val="00C41261"/>
    <w:rsid w:val="00C55D85"/>
    <w:rsid w:val="00CA2273"/>
    <w:rsid w:val="00CD50FD"/>
    <w:rsid w:val="00D47124"/>
    <w:rsid w:val="00DD5D7B"/>
    <w:rsid w:val="00DD5F82"/>
    <w:rsid w:val="00E67CDA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4377B1"/>
    <w:pPr>
      <w:numPr>
        <w:numId w:val="10"/>
      </w:numPr>
      <w:ind w:left="312" w:hanging="142"/>
      <w:contextualSpacing/>
    </w:pPr>
    <w:rPr>
      <w:color w:val="404040" w:themeColor="text1" w:themeTint="BF"/>
      <w:sz w:val="22"/>
    </w:rPr>
  </w:style>
  <w:style w:type="paragraph" w:customStyle="1" w:styleId="Ancredugraphisme">
    <w:name w:val="Ancre du graphisme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3sgrego\Downloads\tf5615011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../customXml/item7.xml"/><Relationship Id="rId7" Type="http://schemas.openxmlformats.org/officeDocument/2006/relationships/fontTable" Target="fontTable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F96BAACFB641B691871F65BB1F8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53376-8B65-4945-B9DE-ECD38A9BD14C}"/>
      </w:docPartPr>
      <w:docPartBody>
        <w:p w:rsidR="00000000" w:rsidRDefault="00000000">
          <w:pPr>
            <w:pStyle w:val="F2F96BAACFB641B691871F65BB1F8068"/>
          </w:pPr>
          <w:r>
            <w:rPr>
              <w:noProof/>
              <w:lang w:bidi="fr-FR"/>
            </w:rPr>
            <w:t>Prénom</w:t>
          </w:r>
        </w:p>
      </w:docPartBody>
    </w:docPart>
    <w:docPart>
      <w:docPartPr>
        <w:name w:val="3CDF6AB0E42B4368A3783B08E56AA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CEEE7-9D8E-44FE-AD56-43CF2FE21526}"/>
      </w:docPartPr>
      <w:docPartBody>
        <w:p w:rsidR="00000000" w:rsidRDefault="00000000">
          <w:pPr>
            <w:pStyle w:val="3CDF6AB0E42B4368A3783B08E56AA1A8"/>
          </w:pPr>
          <w:r>
            <w:rPr>
              <w:noProof/>
              <w:lang w:bidi="fr-FR"/>
            </w:rPr>
            <w:t>gérant adjoint</w:t>
          </w:r>
        </w:p>
      </w:docPartBody>
    </w:docPart>
    <w:docPart>
      <w:docPartPr>
        <w:name w:val="F815198B637041F09596ACEFD3CF6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07334-A7C5-4D2E-9B6E-591178493819}"/>
      </w:docPartPr>
      <w:docPartBody>
        <w:p w:rsidR="00000000" w:rsidRDefault="00000000">
          <w:pPr>
            <w:pStyle w:val="F815198B637041F09596ACEFD3CF6F46"/>
          </w:pPr>
          <w:r w:rsidRPr="00605A5B">
            <w:rPr>
              <w:noProof/>
              <w:lang w:bidi="fr-FR"/>
            </w:rPr>
            <w:t>Coordonnées</w:t>
          </w:r>
        </w:p>
      </w:docPartBody>
    </w:docPart>
    <w:docPart>
      <w:docPartPr>
        <w:name w:val="A05D0E50AD80487BA3CEE2529F3B6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556F9-F904-468E-8558-0662D12A5EA4}"/>
      </w:docPartPr>
      <w:docPartBody>
        <w:p w:rsidR="002E12BC" w:rsidRDefault="00000000" w:rsidP="00C24BC9">
          <w:pPr>
            <w:pStyle w:val="TextLeft"/>
            <w:rPr>
              <w:noProof/>
            </w:rPr>
          </w:pPr>
          <w:r w:rsidRPr="00605A5B">
            <w:rPr>
              <w:noProof/>
              <w:lang w:bidi="fr-FR"/>
            </w:rPr>
            <w:t>[Adresse]</w:t>
          </w:r>
        </w:p>
        <w:p w:rsidR="00C24BC9" w:rsidRDefault="00C24BC9">
          <w:pPr>
            <w:pStyle w:val="A05D0E50AD80487BA3CEE2529F3B6B4C"/>
          </w:pPr>
          <w:r w:rsidRPr="00605A5B">
            <w:rPr>
              <w:noProof/>
              <w:lang w:bidi="fr-FR"/>
            </w:rPr>
            <w:t>[Code postal, Ville]</w:t>
          </w:r>
        </w:p>
      </w:docPartBody>
    </w:docPart>
    <w:docPart>
      <w:docPartPr>
        <w:name w:val="432B2464B14B49219653B0F9EDC35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E6A2F-F472-4FAF-9CF1-AEF8244E2C96}"/>
      </w:docPartPr>
      <w:docPartBody>
        <w:p w:rsidR="00C24BC9" w:rsidRDefault="00C24BC9">
          <w:pPr>
            <w:pStyle w:val="432B2464B14B49219653B0F9EDC350EE"/>
          </w:pPr>
          <w:r w:rsidRPr="00605A5B">
            <w:rPr>
              <w:noProof/>
              <w:lang w:bidi="fr-FR"/>
            </w:rPr>
            <w:t>[Téléphone]</w:t>
          </w:r>
        </w:p>
      </w:docPartBody>
    </w:docPart>
    <w:docPart>
      <w:docPartPr>
        <w:name w:val="66E2607CB4754CA0B226D830A47D1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ACE44-AF24-4DB6-9522-B5E02DDA0961}"/>
      </w:docPartPr>
      <w:docPartBody>
        <w:p w:rsidR="00C24BC9" w:rsidRDefault="00C24BC9">
          <w:pPr>
            <w:pStyle w:val="66E2607CB4754CA0B226D830A47D1CB1"/>
          </w:pPr>
          <w:r w:rsidRPr="00605A5B">
            <w:rPr>
              <w:noProof/>
              <w:lang w:bidi="fr-FR"/>
            </w:rPr>
            <w:t>[Adresse e-mail]</w:t>
          </w:r>
        </w:p>
      </w:docPartBody>
    </w:docPart>
    <w:docPart>
      <w:docPartPr>
        <w:name w:val="2F278C2639C34F41AE2AF562659BD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E19FD-00B9-4DB9-9620-2D45312CA8FC}"/>
      </w:docPartPr>
      <w:docPartBody>
        <w:p w:rsidR="00C24BC9" w:rsidRDefault="00C24BC9">
          <w:pPr>
            <w:pStyle w:val="2F278C2639C34F41AE2AF562659BD249"/>
          </w:pPr>
          <w:r>
            <w:rPr>
              <w:noProof/>
              <w:lang w:bidi="fr-FR"/>
            </w:rPr>
            <w:t>Bonjour</w:t>
          </w:r>
        </w:p>
      </w:docPartBody>
    </w:docPart>
    <w:docPart>
      <w:docPartPr>
        <w:name w:val="E9C6E77FEBBB496AB3732D397FA0F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650A6-DF29-4CAC-AFC7-06D00669CE43}"/>
      </w:docPartPr>
      <w:docPartBody>
        <w:p w:rsidR="00C24BC9" w:rsidRDefault="00C24BC9">
          <w:pPr>
            <w:pStyle w:val="E9C6E77FEBBB496AB3732D397FA0FCF4"/>
          </w:pPr>
          <w:r>
            <w:rPr>
              <w:noProof/>
              <w:lang w:bidi="fr-FR"/>
            </w:rPr>
            <w:t>[Nom du destinataire],</w:t>
          </w:r>
        </w:p>
      </w:docPartBody>
    </w:docPart>
    <w:docPart>
      <w:docPartPr>
        <w:name w:val="4A0B138A7D9445E996D7B6AD38E37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FE5C5-47FD-4BF5-B7AA-849D2ED42942}"/>
      </w:docPartPr>
      <w:docPartBody>
        <w:p w:rsidR="00C24BC9" w:rsidRDefault="00C24BC9">
          <w:pPr>
            <w:pStyle w:val="4A0B138A7D9445E996D7B6AD38E371EE"/>
          </w:pPr>
          <w:r>
            <w:rPr>
              <w:noProof/>
              <w:lang w:bidi="fr-FR"/>
            </w:rPr>
            <w:t>Vous recherchez un(e) [intitulé du poste] avec :</w:t>
          </w:r>
        </w:p>
      </w:docPartBody>
    </w:docPart>
    <w:docPart>
      <w:docPartPr>
        <w:name w:val="C4913A55C54243A1B62D758DA1CA8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64E97-D699-41ED-B6DE-2386835C7B4D}"/>
      </w:docPartPr>
      <w:docPartBody>
        <w:p w:rsidR="00C24BC9" w:rsidRDefault="00C24BC9">
          <w:pPr>
            <w:pStyle w:val="C4913A55C54243A1B62D758DA1CA8A35"/>
          </w:pPr>
          <w:r w:rsidRPr="00DD5F82">
            <w:rPr>
              <w:noProof/>
              <w:lang w:bidi="fr-FR"/>
            </w:rPr>
            <w:t>[Nombre] années d’expérience pratique en [domaine d’expertise] ?</w:t>
          </w:r>
        </w:p>
      </w:docPartBody>
    </w:docPart>
    <w:docPart>
      <w:docPartPr>
        <w:name w:val="62DC39610BA24DD98826EE3CF777F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CBA8-1E28-4C43-A398-5E4D43B56F94}"/>
      </w:docPartPr>
      <w:docPartBody>
        <w:p w:rsidR="00C24BC9" w:rsidRDefault="00C24BC9">
          <w:pPr>
            <w:pStyle w:val="62DC39610BA24DD98826EE3CF777FE40"/>
          </w:pPr>
          <w:r w:rsidRPr="00DD5F82">
            <w:rPr>
              <w:noProof/>
              <w:lang w:bidi="fr-FR"/>
            </w:rPr>
            <w:t>Une bonne connaissance des technologies les plus récentes dans le domaine de [secteur d’activité] ?</w:t>
          </w:r>
        </w:p>
      </w:docPartBody>
    </w:docPart>
    <w:docPart>
      <w:docPartPr>
        <w:name w:val="5089B616E9C84B4A950843F1D7E7C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68A51-E154-4AD4-9D7E-D73799310CCD}"/>
      </w:docPartPr>
      <w:docPartBody>
        <w:p w:rsidR="00C24BC9" w:rsidRDefault="00C24BC9">
          <w:pPr>
            <w:pStyle w:val="5089B616E9C84B4A950843F1D7E7C9A9"/>
          </w:pPr>
          <w:r w:rsidRPr="00DD5F82">
            <w:rPr>
              <w:noProof/>
              <w:lang w:bidi="fr-FR"/>
            </w:rPr>
            <w:t>[D’excellentes aptitudes en communication écrite et orale ?]</w:t>
          </w:r>
        </w:p>
      </w:docPartBody>
    </w:docPart>
    <w:docPart>
      <w:docPartPr>
        <w:name w:val="80D978AF68454AA8A2EF57FA9331E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73330-E8C3-4778-838C-ED3A60A8B907}"/>
      </w:docPartPr>
      <w:docPartBody>
        <w:p w:rsidR="00C24BC9" w:rsidRDefault="00C24BC9">
          <w:pPr>
            <w:pStyle w:val="80D978AF68454AA8A2EF57FA9331E7C2"/>
          </w:pPr>
          <w:r w:rsidRPr="00DD5F82">
            <w:rPr>
              <w:noProof/>
              <w:lang w:bidi="fr-FR"/>
            </w:rPr>
            <w:t>[Une soif d’apprendre et d’améliorer ses compétences ?]</w:t>
          </w:r>
        </w:p>
      </w:docPartBody>
    </w:docPart>
    <w:docPart>
      <w:docPartPr>
        <w:name w:val="60B30C05F0DF4044B3E2EED8B4429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4925C-0A0E-411F-A47B-BF336A50899A}"/>
      </w:docPartPr>
      <w:docPartBody>
        <w:p w:rsidR="00C24BC9" w:rsidRDefault="00C24BC9">
          <w:pPr>
            <w:pStyle w:val="60B30C05F0DF4044B3E2EED8B4429867"/>
          </w:pPr>
          <w:r>
            <w:rPr>
              <w:noProof/>
              <w:lang w:bidi="fr-FR"/>
            </w:rPr>
            <w:t>Si tel est le cas, je suis la personne qu’il vous faut. Comme vous le constaterez à la lecture de mon CV, mon profil répond à tous ces critères et bien plus encore.</w:t>
          </w:r>
        </w:p>
      </w:docPartBody>
    </w:docPart>
    <w:docPart>
      <w:docPartPr>
        <w:name w:val="12165286074A45048F43364BCFE7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08321-02F9-451D-8FC9-A38F02CB0BEA}"/>
      </w:docPartPr>
      <w:docPartBody>
        <w:p w:rsidR="00C24BC9" w:rsidRDefault="00C24BC9">
          <w:pPr>
            <w:pStyle w:val="12165286074A45048F43364BCFE72A10"/>
          </w:pPr>
          <w:r>
            <w:rPr>
              <w:noProof/>
              <w:lang w:bidi="fr-FR"/>
            </w:rPr>
            <w:t>Je serais très heureux de pouvoir discuter d’une éventuelle collaboration avec [Nom de la société]. Si vous souhaitez me rencontrer, n’hésitez pas à m’appeler au [numéro de téléphone]. Je suis généralement joignable entre [heure la plus précoce] et [heure la plus tardive], mais vous pouvez me laisser un message vocal à tout moment, auquel cas je vous rappellerai.</w:t>
          </w:r>
        </w:p>
      </w:docPartBody>
    </w:docPart>
    <w:docPart>
      <w:docPartPr>
        <w:name w:val="97CAD351459446CFADA22A72555FB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B4ACA-E79F-48ED-8B15-298E7CBBD12E}"/>
      </w:docPartPr>
      <w:docPartBody>
        <w:p w:rsidR="00C24BC9" w:rsidRDefault="00C24BC9">
          <w:pPr>
            <w:pStyle w:val="97CAD351459446CFADA22A72555FBEBC"/>
          </w:pPr>
          <w:r>
            <w:rPr>
              <w:noProof/>
              <w:lang w:bidi="fr-FR"/>
            </w:rPr>
            <w:t>Je vous remercie d’avoir pris le temps de lire mon CV. Je suis impatient de vous rencontrer.</w:t>
          </w:r>
        </w:p>
      </w:docPartBody>
    </w:docPart>
    <w:docPart>
      <w:docPartPr>
        <w:name w:val="415A654F456D4A15B221FDDF09BBB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71D34-6FA2-4DE2-BEC0-53DBCB36E5C3}"/>
      </w:docPartPr>
      <w:docPartBody>
        <w:p w:rsidR="00C24BC9" w:rsidRDefault="00C24BC9">
          <w:pPr>
            <w:pStyle w:val="415A654F456D4A15B221FDDF09BBB80D"/>
          </w:pPr>
          <w:r w:rsidRPr="00DD5F82">
            <w:rPr>
              <w:rStyle w:val="Emphasis"/>
              <w:noProof/>
              <w:lang w:bidi="fr-FR"/>
            </w:rPr>
            <w:t>Cordialement,</w:t>
          </w:r>
        </w:p>
      </w:docPartBody>
    </w:docPart>
    <w:docPart>
      <w:docPartPr>
        <w:name w:val="E7B4B6571F084ACAACA7631A1E034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F80A1-1853-4335-BD47-FAC95AB3E940}"/>
      </w:docPartPr>
      <w:docPartBody>
        <w:p w:rsidR="00C24BC9" w:rsidRDefault="00C24BC9">
          <w:pPr>
            <w:pStyle w:val="E7B4B6571F084ACAACA7631A1E034BBD"/>
          </w:pPr>
          <w:r w:rsidRPr="00DD5F82">
            <w:rPr>
              <w:rStyle w:val="Emphasis"/>
              <w:noProof/>
              <w:lang w:bidi="fr-FR"/>
            </w:rPr>
            <w:t>[Votre nom]</w:t>
          </w:r>
        </w:p>
      </w:docPartBody>
    </w:docPart>
    <w:docPart>
      <w:docPartPr>
        <w:name w:val="7DDAABBF18A24CD8A13166EDF15F2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221B3-FA40-4B1A-A50E-108176E87DEC}"/>
      </w:docPartPr>
      <w:docPartBody>
        <w:p w:rsidR="00C24BC9" w:rsidRDefault="00C24BC9">
          <w:pPr>
            <w:pStyle w:val="7DDAABBF18A24CD8A13166EDF15F2997"/>
          </w:pPr>
          <w:r w:rsidRPr="00DD5F82">
            <w:rPr>
              <w:rStyle w:val="Emphasis"/>
              <w:noProof/>
              <w:lang w:bidi="fr-FR"/>
            </w:rPr>
            <w:t>Pièce jointe</w:t>
          </w:r>
        </w:p>
      </w:docPartBody>
    </w:docPart>
    <w:docPart>
      <w:docPartPr>
        <w:name w:val="EBA76F46F1D24BC680D545B5AAC8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7AE21-FD01-43FE-B84D-17521769002B}"/>
      </w:docPartPr>
      <w:docPartBody>
        <w:p w:rsidR="00C24BC9" w:rsidRDefault="00C24BC9">
          <w:pPr>
            <w:pStyle w:val="EBA76F46F1D24BC680D545B5AAC8E299"/>
          </w:pPr>
          <w:r>
            <w:rPr>
              <w:noProof/>
              <w:lang w:bidi="fr-FR"/>
            </w:rPr>
            <w:t>[Nom du destinataire]</w:t>
          </w:r>
        </w:p>
      </w:docPartBody>
    </w:docPart>
    <w:docPart>
      <w:docPartPr>
        <w:name w:val="8E04B87958A5456CA3034F5D720D3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106D6-E6EA-4A8C-ADED-E23F1BBB4760}"/>
      </w:docPartPr>
      <w:docPartBody>
        <w:p w:rsidR="00C24BC9" w:rsidRDefault="00C24BC9">
          <w:pPr>
            <w:pStyle w:val="8E04B87958A5456CA3034F5D720D33A5"/>
          </w:pPr>
          <w:r>
            <w:rPr>
              <w:noProof/>
              <w:lang w:bidi="fr-FR"/>
            </w:rPr>
            <w:t>[Titre]</w:t>
          </w:r>
        </w:p>
      </w:docPartBody>
    </w:docPart>
    <w:docPart>
      <w:docPartPr>
        <w:name w:val="B48B4E1B887E4D03ABB59F65916A5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3F80C-C5C4-450C-A63E-BF25C58611D3}"/>
      </w:docPartPr>
      <w:docPartBody>
        <w:p w:rsidR="00C24BC9" w:rsidRDefault="00C24BC9">
          <w:pPr>
            <w:pStyle w:val="B48B4E1B887E4D03ABB59F65916A593C"/>
          </w:pPr>
          <w:r>
            <w:rPr>
              <w:noProof/>
              <w:lang w:bidi="fr-FR"/>
            </w:rPr>
            <w:t>[Société]</w:t>
          </w:r>
        </w:p>
      </w:docPartBody>
    </w:docPart>
    <w:docPart>
      <w:docPartPr>
        <w:name w:val="4B0B8DDD3C4D4CD5B40DA19BF1573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CE2CD-B097-48D6-AF93-3D8A68468783}"/>
      </w:docPartPr>
      <w:docPartBody>
        <w:p w:rsidR="00C24BC9" w:rsidRDefault="00C24BC9">
          <w:pPr>
            <w:pStyle w:val="4B0B8DDD3C4D4CD5B40DA19BF157378E"/>
          </w:pPr>
          <w:r>
            <w:rPr>
              <w:noProof/>
              <w:lang w:bidi="fr-FR"/>
            </w:rPr>
            <w:t>[Adresse postale du destinataire]</w:t>
          </w:r>
        </w:p>
      </w:docPartBody>
    </w:docPart>
    <w:docPart>
      <w:docPartPr>
        <w:name w:val="777C239CFD5C4A7EA61D80D263B65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AE928-95C5-4D8E-B957-68C639535B79}"/>
      </w:docPartPr>
      <w:docPartBody>
        <w:p w:rsidR="00C24BC9" w:rsidRDefault="00C24BC9">
          <w:pPr>
            <w:pStyle w:val="777C239CFD5C4A7EA61D80D263B658D1"/>
          </w:pPr>
          <w:r>
            <w:rPr>
              <w:noProof/>
              <w:lang w:bidi="fr-FR"/>
            </w:rPr>
            <w:t>[Code postal et ville du destinataire]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C9"/>
    <w:rsid w:val="00C2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96BAACFB641B691871F65BB1F8068">
    <w:name w:val="F2F96BAACFB641B691871F65BB1F8068"/>
  </w:style>
  <w:style w:type="character" w:styleId="Emphasis">
    <w:name w:val="Emphasis"/>
    <w:uiPriority w:val="20"/>
    <w:qFormat/>
    <w:rPr>
      <w:color w:val="4472C4" w:themeColor="accent5"/>
    </w:rPr>
  </w:style>
  <w:style w:type="paragraph" w:customStyle="1" w:styleId="579D153C0A1949E995EDB1E5E5EAF343">
    <w:name w:val="579D153C0A1949E995EDB1E5E5EAF343"/>
  </w:style>
  <w:style w:type="paragraph" w:customStyle="1" w:styleId="3CDF6AB0E42B4368A3783B08E56AA1A8">
    <w:name w:val="3CDF6AB0E42B4368A3783B08E56AA1A8"/>
  </w:style>
  <w:style w:type="paragraph" w:customStyle="1" w:styleId="F815198B637041F09596ACEFD3CF6F46">
    <w:name w:val="F815198B637041F09596ACEFD3CF6F46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ind w:right="170"/>
      <w:jc w:val="right"/>
    </w:pPr>
    <w:rPr>
      <w:rFonts w:eastAsiaTheme="minorHAnsi"/>
      <w:color w:val="404040" w:themeColor="text1" w:themeTint="BF"/>
      <w:szCs w:val="24"/>
      <w:lang w:val="fr-FR"/>
    </w:rPr>
  </w:style>
  <w:style w:type="paragraph" w:customStyle="1" w:styleId="A05D0E50AD80487BA3CEE2529F3B6B4C">
    <w:name w:val="A05D0E50AD80487BA3CEE2529F3B6B4C"/>
  </w:style>
  <w:style w:type="paragraph" w:customStyle="1" w:styleId="432B2464B14B49219653B0F9EDC350EE">
    <w:name w:val="432B2464B14B49219653B0F9EDC350EE"/>
  </w:style>
  <w:style w:type="paragraph" w:customStyle="1" w:styleId="66E2607CB4754CA0B226D830A47D1CB1">
    <w:name w:val="66E2607CB4754CA0B226D830A47D1CB1"/>
  </w:style>
  <w:style w:type="paragraph" w:customStyle="1" w:styleId="2F278C2639C34F41AE2AF562659BD249">
    <w:name w:val="2F278C2639C34F41AE2AF562659BD249"/>
  </w:style>
  <w:style w:type="paragraph" w:customStyle="1" w:styleId="E9C6E77FEBBB496AB3732D397FA0FCF4">
    <w:name w:val="E9C6E77FEBBB496AB3732D397FA0FCF4"/>
  </w:style>
  <w:style w:type="paragraph" w:customStyle="1" w:styleId="4A0B138A7D9445E996D7B6AD38E371EE">
    <w:name w:val="4A0B138A7D9445E996D7B6AD38E371EE"/>
  </w:style>
  <w:style w:type="paragraph" w:customStyle="1" w:styleId="C4913A55C54243A1B62D758DA1CA8A35">
    <w:name w:val="C4913A55C54243A1B62D758DA1CA8A35"/>
  </w:style>
  <w:style w:type="paragraph" w:customStyle="1" w:styleId="62DC39610BA24DD98826EE3CF777FE40">
    <w:name w:val="62DC39610BA24DD98826EE3CF777FE40"/>
  </w:style>
  <w:style w:type="paragraph" w:customStyle="1" w:styleId="5089B616E9C84B4A950843F1D7E7C9A9">
    <w:name w:val="5089B616E9C84B4A950843F1D7E7C9A9"/>
  </w:style>
  <w:style w:type="paragraph" w:customStyle="1" w:styleId="80D978AF68454AA8A2EF57FA9331E7C2">
    <w:name w:val="80D978AF68454AA8A2EF57FA9331E7C2"/>
  </w:style>
  <w:style w:type="paragraph" w:customStyle="1" w:styleId="60B30C05F0DF4044B3E2EED8B4429867">
    <w:name w:val="60B30C05F0DF4044B3E2EED8B4429867"/>
  </w:style>
  <w:style w:type="paragraph" w:customStyle="1" w:styleId="12165286074A45048F43364BCFE72A10">
    <w:name w:val="12165286074A45048F43364BCFE72A10"/>
  </w:style>
  <w:style w:type="paragraph" w:customStyle="1" w:styleId="97CAD351459446CFADA22A72555FBEBC">
    <w:name w:val="97CAD351459446CFADA22A72555FBEBC"/>
  </w:style>
  <w:style w:type="paragraph" w:customStyle="1" w:styleId="415A654F456D4A15B221FDDF09BBB80D">
    <w:name w:val="415A654F456D4A15B221FDDF09BBB80D"/>
  </w:style>
  <w:style w:type="paragraph" w:customStyle="1" w:styleId="E7B4B6571F084ACAACA7631A1E034BBD">
    <w:name w:val="E7B4B6571F084ACAACA7631A1E034BBD"/>
  </w:style>
  <w:style w:type="paragraph" w:customStyle="1" w:styleId="7DDAABBF18A24CD8A13166EDF15F2997">
    <w:name w:val="7DDAABBF18A24CD8A13166EDF15F2997"/>
  </w:style>
  <w:style w:type="paragraph" w:customStyle="1" w:styleId="EBA76F46F1D24BC680D545B5AAC8E299">
    <w:name w:val="EBA76F46F1D24BC680D545B5AAC8E299"/>
  </w:style>
  <w:style w:type="paragraph" w:customStyle="1" w:styleId="8E04B87958A5456CA3034F5D720D33A5">
    <w:name w:val="8E04B87958A5456CA3034F5D720D33A5"/>
  </w:style>
  <w:style w:type="paragraph" w:customStyle="1" w:styleId="B48B4E1B887E4D03ABB59F65916A593C">
    <w:name w:val="B48B4E1B887E4D03ABB59F65916A593C"/>
  </w:style>
  <w:style w:type="paragraph" w:customStyle="1" w:styleId="4B0B8DDD3C4D4CD5B40DA19BF157378E">
    <w:name w:val="4B0B8DDD3C4D4CD5B40DA19BF157378E"/>
  </w:style>
  <w:style w:type="paragraph" w:customStyle="1" w:styleId="777C239CFD5C4A7EA61D80D263B658D1">
    <w:name w:val="777C239CFD5C4A7EA61D80D263B65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412B5C-B945-415D-A013-9E997802710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6c05727-aa75-4e4a-9b5f-8a80a1165891"/>
    <ds:schemaRef ds:uri="http://purl.org/dc/dcmitype/"/>
    <ds:schemaRef ds:uri="71af3243-3dd4-4a8d-8c0d-dd76da1f02a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2FE2FD-8701-444F-848E-13F1795CB8D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7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tf56150113_win32.dotx</Template>
  <TotalTime>0</TotalTime>
  <Pages>1</Pages>
  <Words>203</Words>
  <Characters>1120</Characters>
  <Application>Microsoft Office Word</Application>
  <DocSecurity>0</DocSecurity>
  <Lines>56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Internal</cp:keywords>
  <dc:description/>
  <cp:lastModifiedBy/>
  <cp:revision>1</cp:revision>
  <dcterms:created xsi:type="dcterms:W3CDTF">2020-11-12T14:15:00Z</dcterms:created>
  <dcterms:modified xsi:type="dcterms:W3CDTF">2020-11-12T14:24:00Z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9d0e1289-ca41-432f-a941-a7dc56925d96</vt:lpwstr>
  </property>
  <property fmtid="{D5CDD505-2E9C-101B-9397-08002B2CF9AE}" pid="4" name="Classification">
    <vt:lpwstr>Internal</vt:lpwstr>
  </property>
</Properties>
</file>